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14:paraId="54A9837E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F52E5A55DD86854EB6666D781F21F62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E6D0F3A" w14:textId="65564280" w:rsidR="00B93310" w:rsidRPr="005152F2" w:rsidRDefault="00DA7555" w:rsidP="003856C9">
                <w:pPr>
                  <w:pStyle w:val="Heading1"/>
                </w:pPr>
                <w:r>
                  <w:t>lexus macalalad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441EB9" w:rsidRPr="005152F2" w14:paraId="2841DE3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8EDDCF2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6A9894E" wp14:editId="31053AB9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42B40F4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9125FE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B1565E0" w14:textId="55CBDE85" w:rsidR="00441EB9" w:rsidRDefault="000B477B" w:rsidP="00441EB9">
                  <w:pPr>
                    <w:pStyle w:val="Heading3"/>
                  </w:pPr>
                  <w:sdt>
                    <w:sdtPr>
                      <w:alias w:val="Email Address:"/>
                      <w:tag w:val="Email Address:"/>
                      <w:id w:val="1159736844"/>
                      <w:placeholder>
                        <w:docPart w:val="7CF4EB1FDE77324A882342AA8343F0C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Email Address</w:t>
                      </w:r>
                    </w:sdtContent>
                  </w:sdt>
                </w:p>
                <w:p w14:paraId="09248431" w14:textId="79FDC80A" w:rsidR="00DA7555" w:rsidRPr="00DA7555" w:rsidRDefault="00DA7555" w:rsidP="00441EB9">
                  <w:pPr>
                    <w:pStyle w:val="Heading3"/>
                    <w:rPr>
                      <w:sz w:val="18"/>
                      <w:szCs w:val="22"/>
                    </w:rPr>
                  </w:pPr>
                  <w:r w:rsidRPr="00DA7555">
                    <w:rPr>
                      <w:caps w:val="0"/>
                      <w:sz w:val="18"/>
                      <w:szCs w:val="22"/>
                    </w:rPr>
                    <w:t>lexus.macalalad@gmail.com</w:t>
                  </w:r>
                </w:p>
                <w:p w14:paraId="01F6EDED" w14:textId="42F2F68B" w:rsidR="00DA7555" w:rsidRPr="00DA7555" w:rsidRDefault="00DA7555" w:rsidP="00DA7555">
                  <w:pPr>
                    <w:pStyle w:val="Heading3"/>
                    <w:jc w:val="both"/>
                  </w:pPr>
                </w:p>
              </w:tc>
            </w:tr>
            <w:tr w:rsidR="00441EB9" w:rsidRPr="005152F2" w14:paraId="35C239E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0F72E90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0AA8654" wp14:editId="18F0040F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489A5E9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7D0AEC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47F9FB0" w14:textId="77777777" w:rsidR="00441EB9" w:rsidRDefault="000B477B" w:rsidP="00441EB9">
                  <w:pPr>
                    <w:pStyle w:val="Heading3"/>
                  </w:pPr>
                  <w:sdt>
                    <w:sdtPr>
                      <w:alias w:val="Telephone No.:"/>
                      <w:tag w:val="Telephone No.:"/>
                      <w:id w:val="2067829428"/>
                      <w:placeholder>
                        <w:docPart w:val="177FCFADA0664E4BAC40ADE5C30148D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Telephone No.</w:t>
                      </w:r>
                    </w:sdtContent>
                  </w:sdt>
                </w:p>
                <w:p w14:paraId="77335855" w14:textId="731FBC51" w:rsidR="00DA7555" w:rsidRDefault="00DA7555" w:rsidP="00441EB9">
                  <w:pPr>
                    <w:pStyle w:val="Heading3"/>
                  </w:pPr>
                  <w:r>
                    <w:t>0450017412</w:t>
                  </w:r>
                </w:p>
              </w:tc>
            </w:tr>
            <w:tr w:rsidR="00441EB9" w:rsidRPr="005152F2" w14:paraId="62F65C6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BCE433D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AD86820" wp14:editId="6B1F61B3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140667E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63EFCC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D455588" w14:textId="77777777" w:rsidR="00441EB9" w:rsidRDefault="000B477B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3EC2D327B9535849A2F3CE1156E755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rPr>
                          <w:lang w:val="en-GB" w:bidi="en-GB"/>
                        </w:rPr>
                        <w:t>LinkedIn URL</w:t>
                      </w:r>
                    </w:sdtContent>
                  </w:sdt>
                </w:p>
                <w:p w14:paraId="20444605" w14:textId="6997E2C2" w:rsidR="00DA7555" w:rsidRDefault="00DA7555" w:rsidP="00441EB9">
                  <w:pPr>
                    <w:pStyle w:val="Heading3"/>
                  </w:pPr>
                  <w:r w:rsidRPr="00DA7555">
                    <w:t>https://www.linkedin.com/in/lexus-macalalad-a35a65209/</w:t>
                  </w:r>
                </w:p>
              </w:tc>
            </w:tr>
            <w:tr w:rsidR="00441EB9" w:rsidRPr="005152F2" w14:paraId="3E6E9DB6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974BC74" w14:textId="56048202" w:rsidR="00441EB9" w:rsidRPr="00441EB9" w:rsidRDefault="00441EB9" w:rsidP="00DA7555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185B48A1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4A5145A" w14:textId="77777777" w:rsidR="002C77B9" w:rsidRDefault="000B477B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AAC3670AD2DD7F408F6E860CD5D9F74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3C0A943E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DF3F435" wp14:editId="02EC698D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16051BC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CE5D64D" w14:textId="77777777" w:rsidR="005A7E57" w:rsidRDefault="000B477B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980EFE11C7AC114EBB5F010D18017DD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val="en-GB" w:bidi="en-GB"/>
                        </w:rPr>
                        <w:t>To get s</w:t>
                      </w:r>
                      <w:r w:rsidR="00D11C4D">
                        <w:rPr>
                          <w:lang w:val="en-GB" w:bidi="en-GB"/>
                        </w:rPr>
                        <w:t>tarted, click the placeholder text</w:t>
                      </w:r>
                      <w:r w:rsidR="005A7E57" w:rsidRPr="007B2F5C">
                        <w:rPr>
                          <w:lang w:val="en-GB" w:bidi="en-GB"/>
                        </w:rPr>
                        <w:t xml:space="preserve"> and start typing. Be brief: use one or two sentences.</w:t>
                      </w:r>
                    </w:sdtContent>
                  </w:sdt>
                </w:p>
              </w:tc>
            </w:tr>
            <w:tr w:rsidR="00463463" w:rsidRPr="005152F2" w14:paraId="3C15BE5B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00FDF753" w14:textId="77777777" w:rsidR="005A7E57" w:rsidRDefault="000B477B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A6C7949C537971488ED3906B09BD08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2A05CC6C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29A06F6" wp14:editId="2A09E2D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8C5E1EC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B801797" w14:textId="679673B4" w:rsidR="00463463" w:rsidRPr="005152F2" w:rsidRDefault="00F26892" w:rsidP="00463463">
                  <w:r w:rsidRPr="00F26892">
                    <w:t xml:space="preserve">Lorem ipsum dolor sit </w:t>
                  </w:r>
                  <w:proofErr w:type="spellStart"/>
                  <w:r w:rsidRPr="00F26892">
                    <w:t>amet</w:t>
                  </w:r>
                  <w:proofErr w:type="spellEnd"/>
                  <w:r w:rsidRPr="00F26892">
                    <w:t xml:space="preserve">, </w:t>
                  </w:r>
                  <w:proofErr w:type="spellStart"/>
                  <w:r w:rsidRPr="00F26892">
                    <w:t>consectetur</w:t>
                  </w:r>
                  <w:proofErr w:type="spellEnd"/>
                  <w:r w:rsidRPr="00F26892">
                    <w:t xml:space="preserve"> </w:t>
                  </w:r>
                  <w:proofErr w:type="spellStart"/>
                  <w:r w:rsidRPr="00F26892">
                    <w:t>adipiscing</w:t>
                  </w:r>
                  <w:proofErr w:type="spellEnd"/>
                  <w:r w:rsidRPr="00F26892">
                    <w:t xml:space="preserve"> </w:t>
                  </w:r>
                  <w:proofErr w:type="spellStart"/>
                  <w:r w:rsidRPr="00F26892">
                    <w:t>elit</w:t>
                  </w:r>
                  <w:proofErr w:type="spellEnd"/>
                  <w:r w:rsidRPr="00F26892">
                    <w:t xml:space="preserve">. </w:t>
                  </w:r>
                  <w:proofErr w:type="spellStart"/>
                  <w:r w:rsidRPr="00F26892">
                    <w:t>Praesent</w:t>
                  </w:r>
                  <w:proofErr w:type="spellEnd"/>
                  <w:r w:rsidRPr="00F26892">
                    <w:t xml:space="preserve"> </w:t>
                  </w:r>
                  <w:proofErr w:type="spellStart"/>
                  <w:r w:rsidRPr="00F26892">
                    <w:t>egestas</w:t>
                  </w:r>
                  <w:proofErr w:type="spellEnd"/>
                  <w:r w:rsidRPr="00F26892">
                    <w:t xml:space="preserve"> fermentum libero, at </w:t>
                  </w:r>
                  <w:proofErr w:type="spellStart"/>
                  <w:r w:rsidRPr="00F26892">
                    <w:t>scelerisque</w:t>
                  </w:r>
                  <w:proofErr w:type="spellEnd"/>
                  <w:r w:rsidRPr="00F26892">
                    <w:t xml:space="preserve"> </w:t>
                  </w:r>
                  <w:proofErr w:type="spellStart"/>
                  <w:r w:rsidRPr="00F26892">
                    <w:t>justo</w:t>
                  </w:r>
                  <w:proofErr w:type="spellEnd"/>
                  <w:r w:rsidRPr="00F26892">
                    <w:t xml:space="preserve"> </w:t>
                  </w:r>
                  <w:proofErr w:type="spellStart"/>
                  <w:r w:rsidRPr="00F26892">
                    <w:t>mollis</w:t>
                  </w:r>
                  <w:proofErr w:type="spellEnd"/>
                  <w:r w:rsidRPr="00F26892">
                    <w:t xml:space="preserve"> non.</w:t>
                  </w:r>
                </w:p>
              </w:tc>
            </w:tr>
          </w:tbl>
          <w:p w14:paraId="29347796" w14:textId="77777777" w:rsidR="00B93310" w:rsidRPr="005152F2" w:rsidRDefault="00B93310" w:rsidP="003856C9"/>
        </w:tc>
        <w:tc>
          <w:tcPr>
            <w:tcW w:w="723" w:type="dxa"/>
          </w:tcPr>
          <w:p w14:paraId="5CDC76C1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8F6337" w14:paraId="56373331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0C4ABF9" w14:textId="3EF4568A" w:rsidR="008F6337" w:rsidRPr="005152F2" w:rsidRDefault="00DA7555" w:rsidP="008F6337">
                  <w:pPr>
                    <w:pStyle w:val="Heading2"/>
                  </w:pPr>
                  <w:r>
                    <w:rPr>
                      <w:noProof/>
                    </w:rPr>
                    <w:drawing>
                      <wp:inline distT="0" distB="0" distL="0" distR="0" wp14:anchorId="090516BD" wp14:editId="5A276B74">
                        <wp:extent cx="840605" cy="936345"/>
                        <wp:effectExtent l="0" t="0" r="0" b="381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4413" cy="9740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062B79" w14:textId="58E030FF" w:rsidR="008F6337" w:rsidRPr="0043426C" w:rsidRDefault="00DA7555" w:rsidP="002B3890">
                  <w:pPr>
                    <w:pStyle w:val="Heading4"/>
                  </w:pPr>
                  <w:r>
                    <w:t>commonwealth bank</w:t>
                  </w:r>
                </w:p>
                <w:p w14:paraId="5BBEADC0" w14:textId="3B522440" w:rsidR="008F6337" w:rsidRPr="005152F2" w:rsidRDefault="00DA7555" w:rsidP="008F6337">
                  <w:pPr>
                    <w:pStyle w:val="Heading5"/>
                  </w:pPr>
                  <w:r>
                    <w:t>04/2019 - 03/2021</w:t>
                  </w:r>
                </w:p>
                <w:p w14:paraId="3D1C9510" w14:textId="0AB20F15" w:rsidR="008F6337" w:rsidRDefault="00A81050" w:rsidP="008F6337">
                  <w:r>
                    <w:t>Provided level 2 support and managed Commonwealth Bank IT facilities to prevent potential defects and problems with systems and resolving these by applying technical knowledge and skills.</w:t>
                  </w:r>
                </w:p>
                <w:p w14:paraId="0C8F5963" w14:textId="2721F07E" w:rsidR="007B2F5C" w:rsidRPr="0043426C" w:rsidRDefault="00DA7555" w:rsidP="0043426C">
                  <w:pPr>
                    <w:pStyle w:val="Heading4"/>
                  </w:pPr>
                  <w:r>
                    <w:t>allied it</w:t>
                  </w:r>
                </w:p>
                <w:p w14:paraId="7264E4E2" w14:textId="38F9CB96" w:rsidR="007B2F5C" w:rsidRPr="005152F2" w:rsidRDefault="00DA7555" w:rsidP="007B2F5C">
                  <w:pPr>
                    <w:pStyle w:val="Heading5"/>
                  </w:pPr>
                  <w:r>
                    <w:t>06/2014 - Present</w:t>
                  </w:r>
                </w:p>
                <w:p w14:paraId="23AD9B9A" w14:textId="72D8B22C" w:rsidR="008F6337" w:rsidRDefault="00DA7555" w:rsidP="00832F81">
                  <w:r w:rsidRPr="00DA7555">
                    <w:t xml:space="preserve">Lorem ipsum dolor sit </w:t>
                  </w:r>
                  <w:proofErr w:type="spellStart"/>
                  <w:r w:rsidRPr="00DA7555">
                    <w:t>amet</w:t>
                  </w:r>
                  <w:proofErr w:type="spellEnd"/>
                  <w:r w:rsidRPr="00DA7555">
                    <w:t xml:space="preserve">, </w:t>
                  </w:r>
                  <w:proofErr w:type="spellStart"/>
                  <w:r w:rsidRPr="00DA7555">
                    <w:t>consectetur</w:t>
                  </w:r>
                  <w:proofErr w:type="spellEnd"/>
                  <w:r w:rsidRPr="00DA7555">
                    <w:t xml:space="preserve"> </w:t>
                  </w:r>
                  <w:proofErr w:type="spellStart"/>
                  <w:r w:rsidRPr="00DA7555">
                    <w:t>adipiscing</w:t>
                  </w:r>
                  <w:proofErr w:type="spellEnd"/>
                  <w:r w:rsidRPr="00DA7555">
                    <w:t xml:space="preserve"> </w:t>
                  </w:r>
                  <w:proofErr w:type="spellStart"/>
                  <w:r w:rsidRPr="00DA7555">
                    <w:t>elit</w:t>
                  </w:r>
                  <w:proofErr w:type="spellEnd"/>
                  <w:r w:rsidRPr="00DA7555">
                    <w:t xml:space="preserve">. </w:t>
                  </w:r>
                  <w:proofErr w:type="spellStart"/>
                  <w:r w:rsidRPr="00DA7555">
                    <w:t>Pellentesque</w:t>
                  </w:r>
                  <w:proofErr w:type="spellEnd"/>
                  <w:r w:rsidRPr="00DA7555">
                    <w:t xml:space="preserve"> a ante </w:t>
                  </w:r>
                  <w:proofErr w:type="spellStart"/>
                  <w:r w:rsidRPr="00DA7555">
                    <w:t>bibendum</w:t>
                  </w:r>
                  <w:proofErr w:type="spellEnd"/>
                  <w:r w:rsidRPr="00DA7555">
                    <w:t xml:space="preserve">, </w:t>
                  </w:r>
                  <w:proofErr w:type="spellStart"/>
                  <w:r w:rsidRPr="00DA7555">
                    <w:t>dignissim</w:t>
                  </w:r>
                  <w:proofErr w:type="spellEnd"/>
                  <w:r w:rsidRPr="00DA7555">
                    <w:t xml:space="preserve"> magna sit </w:t>
                  </w:r>
                  <w:proofErr w:type="spellStart"/>
                  <w:r w:rsidRPr="00DA7555">
                    <w:t>amet</w:t>
                  </w:r>
                  <w:proofErr w:type="spellEnd"/>
                  <w:r w:rsidRPr="00DA7555">
                    <w:t xml:space="preserve">, </w:t>
                  </w:r>
                  <w:proofErr w:type="spellStart"/>
                  <w:r w:rsidRPr="00DA7555">
                    <w:t>dignissim</w:t>
                  </w:r>
                  <w:proofErr w:type="spellEnd"/>
                  <w:r w:rsidRPr="00DA7555">
                    <w:t xml:space="preserve"> </w:t>
                  </w:r>
                  <w:proofErr w:type="spellStart"/>
                  <w:r w:rsidRPr="00DA7555">
                    <w:t>metus</w:t>
                  </w:r>
                  <w:proofErr w:type="spellEnd"/>
                  <w:r w:rsidRPr="00DA7555">
                    <w:t>.</w:t>
                  </w:r>
                </w:p>
              </w:tc>
            </w:tr>
            <w:tr w:rsidR="008F6337" w14:paraId="659F630F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EB3CD3F" w14:textId="77777777" w:rsidR="008F6337" w:rsidRPr="005152F2" w:rsidRDefault="000B477B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7BF813B46463B4F9A9CA533D7BD37F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72D5B9AF" w14:textId="15BBBA23" w:rsidR="007B2F5C" w:rsidRPr="0043426C" w:rsidRDefault="00A81050" w:rsidP="002B3890">
                  <w:pPr>
                    <w:pStyle w:val="Heading4"/>
                  </w:pPr>
                  <w:r>
                    <w:t>full stack web development course</w:t>
                  </w:r>
                </w:p>
                <w:p w14:paraId="0C415993" w14:textId="034B4A7F" w:rsidR="007B2F5C" w:rsidRPr="005152F2" w:rsidRDefault="00A81050" w:rsidP="007B2F5C">
                  <w:pPr>
                    <w:pStyle w:val="Heading5"/>
                  </w:pPr>
                  <w:r>
                    <w:t>Academy of Information Technology</w:t>
                  </w:r>
                </w:p>
                <w:p w14:paraId="39B4A8AC" w14:textId="682BE684" w:rsidR="004D60A0" w:rsidRDefault="00A81050" w:rsidP="004D60A0">
                  <w:r>
                    <w:t xml:space="preserve">Currently studying </w:t>
                  </w:r>
                  <w:r w:rsidR="00E459EC">
                    <w:t>full stack web development at Coder Academy, specializing in both front end and back end</w:t>
                  </w:r>
                  <w:r w:rsidR="00F26892">
                    <w:t>.</w:t>
                  </w:r>
                </w:p>
                <w:p w14:paraId="62B7AB2B" w14:textId="107CC5BE" w:rsidR="004D60A0" w:rsidRPr="0043426C" w:rsidRDefault="004D60A0" w:rsidP="004D60A0">
                  <w:pPr>
                    <w:pStyle w:val="Heading4"/>
                  </w:pPr>
                  <w:r>
                    <w:t>bachellors of business, majoring in accounting</w:t>
                  </w:r>
                </w:p>
                <w:p w14:paraId="7D2AAEBB" w14:textId="705E100F" w:rsidR="004D60A0" w:rsidRPr="004D60A0" w:rsidRDefault="004D60A0" w:rsidP="004D60A0">
                  <w:pPr>
                    <w:pStyle w:val="Heading5"/>
                  </w:pPr>
                  <w:r>
                    <w:t>Western Sydney University</w:t>
                  </w:r>
                </w:p>
                <w:p w14:paraId="42161E90" w14:textId="65CB326E" w:rsidR="00DB2C5F" w:rsidRDefault="00DB2C5F" w:rsidP="00DB2C5F">
                  <w:r>
                    <w:t>Attained tertiary level education in 2017</w:t>
                  </w:r>
                </w:p>
              </w:tc>
            </w:tr>
            <w:tr w:rsidR="008F6337" w14:paraId="0C7FB0B7" w14:textId="77777777" w:rsidTr="00B85871">
              <w:tc>
                <w:tcPr>
                  <w:tcW w:w="5191" w:type="dxa"/>
                </w:tcPr>
                <w:p w14:paraId="2EA8341B" w14:textId="77777777" w:rsidR="008F6337" w:rsidRPr="005152F2" w:rsidRDefault="000B477B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C5760570D0FB3D4F9EEA31D01C0D3C9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p w14:paraId="25F8CC4F" w14:textId="77777777" w:rsidR="004D60A0" w:rsidRDefault="00F26892" w:rsidP="004D60A0">
                  <w:r w:rsidRPr="00F26892">
                    <w:t xml:space="preserve">Lorem ipsum dolor sit </w:t>
                  </w:r>
                  <w:proofErr w:type="spellStart"/>
                  <w:r w:rsidRPr="00F26892">
                    <w:t>amet</w:t>
                  </w:r>
                  <w:proofErr w:type="spellEnd"/>
                  <w:r w:rsidRPr="00F26892">
                    <w:t xml:space="preserve">, </w:t>
                  </w:r>
                  <w:proofErr w:type="spellStart"/>
                  <w:r w:rsidRPr="00F26892">
                    <w:t>consectetur</w:t>
                  </w:r>
                  <w:proofErr w:type="spellEnd"/>
                  <w:r w:rsidRPr="00F26892">
                    <w:t xml:space="preserve"> </w:t>
                  </w:r>
                  <w:proofErr w:type="spellStart"/>
                  <w:r w:rsidRPr="00F26892">
                    <w:t>adipiscing</w:t>
                  </w:r>
                  <w:proofErr w:type="spellEnd"/>
                  <w:r w:rsidRPr="00F26892">
                    <w:t xml:space="preserve"> </w:t>
                  </w:r>
                  <w:proofErr w:type="spellStart"/>
                  <w:r w:rsidRPr="00F26892">
                    <w:t>elit</w:t>
                  </w:r>
                  <w:proofErr w:type="spellEnd"/>
                  <w:r w:rsidRPr="00F26892">
                    <w:t xml:space="preserve">. </w:t>
                  </w:r>
                  <w:proofErr w:type="spellStart"/>
                  <w:r w:rsidRPr="00F26892">
                    <w:t>Praesent</w:t>
                  </w:r>
                  <w:proofErr w:type="spellEnd"/>
                  <w:r w:rsidRPr="00F26892">
                    <w:t xml:space="preserve"> </w:t>
                  </w:r>
                  <w:proofErr w:type="spellStart"/>
                  <w:r w:rsidRPr="00F26892">
                    <w:t>egestas</w:t>
                  </w:r>
                  <w:proofErr w:type="spellEnd"/>
                  <w:r w:rsidRPr="00F26892">
                    <w:t xml:space="preserve"> fermentum libero, at </w:t>
                  </w:r>
                  <w:proofErr w:type="spellStart"/>
                  <w:r w:rsidRPr="00F26892">
                    <w:t>scelerisque</w:t>
                  </w:r>
                  <w:proofErr w:type="spellEnd"/>
                  <w:r w:rsidRPr="00F26892">
                    <w:t xml:space="preserve"> </w:t>
                  </w:r>
                  <w:proofErr w:type="spellStart"/>
                  <w:r w:rsidRPr="00F26892">
                    <w:t>justo</w:t>
                  </w:r>
                  <w:proofErr w:type="spellEnd"/>
                  <w:r w:rsidRPr="00F26892">
                    <w:t xml:space="preserve"> </w:t>
                  </w:r>
                  <w:proofErr w:type="spellStart"/>
                  <w:r w:rsidRPr="00F26892">
                    <w:t>mollis</w:t>
                  </w:r>
                  <w:proofErr w:type="spellEnd"/>
                  <w:r w:rsidRPr="00F26892">
                    <w:t xml:space="preserve"> non.</w:t>
                  </w:r>
                </w:p>
                <w:p w14:paraId="4F72C436" w14:textId="77777777" w:rsidR="004D60A0" w:rsidRDefault="004D60A0" w:rsidP="004D60A0"/>
                <w:p w14:paraId="05E3BABE" w14:textId="54C2C7AB" w:rsidR="004D60A0" w:rsidRPr="004D60A0" w:rsidRDefault="004D60A0" w:rsidP="004D60A0">
                  <w:pPr>
                    <w:rPr>
                      <w:sz w:val="4"/>
                      <w:szCs w:val="4"/>
                    </w:rPr>
                  </w:pPr>
                </w:p>
              </w:tc>
            </w:tr>
          </w:tbl>
          <w:p w14:paraId="19AB1DF8" w14:textId="5ACD628B" w:rsidR="008F6337" w:rsidRPr="004D60A0" w:rsidRDefault="008F6337" w:rsidP="003856C9">
            <w:pPr>
              <w:rPr>
                <w:sz w:val="4"/>
                <w:szCs w:val="4"/>
              </w:rPr>
            </w:pPr>
          </w:p>
        </w:tc>
      </w:tr>
    </w:tbl>
    <w:p w14:paraId="06264ECC" w14:textId="77777777" w:rsidR="00E941EF" w:rsidRDefault="00E941EF" w:rsidP="0019561F">
      <w:pPr>
        <w:pStyle w:val="NoSpacing"/>
      </w:pPr>
    </w:p>
    <w:sectPr w:rsidR="00E941EF" w:rsidSect="00315A0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FFC77" w14:textId="77777777" w:rsidR="000B477B" w:rsidRDefault="000B477B" w:rsidP="003856C9">
      <w:pPr>
        <w:spacing w:after="0" w:line="240" w:lineRule="auto"/>
      </w:pPr>
      <w:r>
        <w:separator/>
      </w:r>
    </w:p>
  </w:endnote>
  <w:endnote w:type="continuationSeparator" w:id="0">
    <w:p w14:paraId="5DFAA352" w14:textId="77777777" w:rsidR="000B477B" w:rsidRDefault="000B477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5B8E0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4B07D76" wp14:editId="51C9CEA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034E6DA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7A1CC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0A0BD3D" wp14:editId="1188BDC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F973F3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320DB" w14:textId="77777777" w:rsidR="000B477B" w:rsidRDefault="000B477B" w:rsidP="003856C9">
      <w:pPr>
        <w:spacing w:after="0" w:line="240" w:lineRule="auto"/>
      </w:pPr>
      <w:r>
        <w:separator/>
      </w:r>
    </w:p>
  </w:footnote>
  <w:footnote w:type="continuationSeparator" w:id="0">
    <w:p w14:paraId="42FE1A8F" w14:textId="77777777" w:rsidR="000B477B" w:rsidRDefault="000B477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B727D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F430956" wp14:editId="39C9FB0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4082B0E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CCF35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6093AF3" wp14:editId="6B27602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CAFFE4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55"/>
    <w:rsid w:val="00052BE1"/>
    <w:rsid w:val="0007412A"/>
    <w:rsid w:val="000B477B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4D60A0"/>
    <w:rsid w:val="005152F2"/>
    <w:rsid w:val="00534E4E"/>
    <w:rsid w:val="00551D35"/>
    <w:rsid w:val="00557019"/>
    <w:rsid w:val="005674AC"/>
    <w:rsid w:val="00594909"/>
    <w:rsid w:val="005A1E51"/>
    <w:rsid w:val="005A7E57"/>
    <w:rsid w:val="00616FF4"/>
    <w:rsid w:val="006A3CE7"/>
    <w:rsid w:val="00743379"/>
    <w:rsid w:val="007803B7"/>
    <w:rsid w:val="00797346"/>
    <w:rsid w:val="007B2F5C"/>
    <w:rsid w:val="007C5F05"/>
    <w:rsid w:val="00832043"/>
    <w:rsid w:val="00832F81"/>
    <w:rsid w:val="008C7CA2"/>
    <w:rsid w:val="008F6337"/>
    <w:rsid w:val="00A42F91"/>
    <w:rsid w:val="00A81050"/>
    <w:rsid w:val="00AF1258"/>
    <w:rsid w:val="00B01E52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E6306"/>
    <w:rsid w:val="00D02002"/>
    <w:rsid w:val="00D11C4D"/>
    <w:rsid w:val="00D5067A"/>
    <w:rsid w:val="00DA7555"/>
    <w:rsid w:val="00DB2C5F"/>
    <w:rsid w:val="00DC79BB"/>
    <w:rsid w:val="00E34D58"/>
    <w:rsid w:val="00E459EC"/>
    <w:rsid w:val="00E941EF"/>
    <w:rsid w:val="00EB1C1B"/>
    <w:rsid w:val="00F26892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86AA4"/>
  <w15:chartTrackingRefBased/>
  <w15:docId w15:val="{E255C067-B024-294E-9332-5555B1BF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xus/Library/Containers/com.microsoft.Word/Data/Library/Application%20Support/Microsoft/Office/16.0/DTS/en-GB%7b3BD85952-DC0C-CE40-8555-82ED4440A464%7d/%7bCF37E0C4-3C5C-564A-A4EE-ECE18106D486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2E5A55DD86854EB6666D781F21F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892D8-2061-E041-B4FD-82C902B556F8}"/>
      </w:docPartPr>
      <w:docPartBody>
        <w:p w:rsidR="00000000" w:rsidRDefault="00571F4E">
          <w:pPr>
            <w:pStyle w:val="F52E5A55DD86854EB6666D781F21F62B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7CF4EB1FDE77324A882342AA8343F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B9040-68A7-D441-B374-0E0B55CC5029}"/>
      </w:docPartPr>
      <w:docPartBody>
        <w:p w:rsidR="00000000" w:rsidRDefault="00571F4E">
          <w:pPr>
            <w:pStyle w:val="7CF4EB1FDE77324A882342AA8343F0CA"/>
          </w:pPr>
          <w:r w:rsidRPr="005152F2">
            <w:rPr>
              <w:lang w:val="en-GB" w:bidi="en-GB"/>
            </w:rPr>
            <w:t>Email Address</w:t>
          </w:r>
        </w:p>
      </w:docPartBody>
    </w:docPart>
    <w:docPart>
      <w:docPartPr>
        <w:name w:val="177FCFADA0664E4BAC40ADE5C3014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8A0A5-C354-564C-9BF6-984919FFF044}"/>
      </w:docPartPr>
      <w:docPartBody>
        <w:p w:rsidR="00000000" w:rsidRDefault="00571F4E">
          <w:pPr>
            <w:pStyle w:val="177FCFADA0664E4BAC40ADE5C30148DB"/>
          </w:pPr>
          <w:r w:rsidRPr="005152F2">
            <w:rPr>
              <w:lang w:val="en-GB" w:bidi="en-GB"/>
            </w:rPr>
            <w:t>Telephone No.</w:t>
          </w:r>
        </w:p>
      </w:docPartBody>
    </w:docPart>
    <w:docPart>
      <w:docPartPr>
        <w:name w:val="3EC2D327B9535849A2F3CE1156E75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BEB16-E22D-C246-8D28-6735B9C26963}"/>
      </w:docPartPr>
      <w:docPartBody>
        <w:p w:rsidR="00000000" w:rsidRDefault="00571F4E">
          <w:pPr>
            <w:pStyle w:val="3EC2D327B9535849A2F3CE1156E755C3"/>
          </w:pPr>
          <w:r w:rsidRPr="003053D9">
            <w:rPr>
              <w:lang w:val="en-GB" w:bidi="en-GB"/>
            </w:rPr>
            <w:t>LinkedIn URL</w:t>
          </w:r>
        </w:p>
      </w:docPartBody>
    </w:docPart>
    <w:docPart>
      <w:docPartPr>
        <w:name w:val="AAC3670AD2DD7F408F6E860CD5D9F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7D488-0C29-3A42-A740-C37A7D0FAA0E}"/>
      </w:docPartPr>
      <w:docPartBody>
        <w:p w:rsidR="00000000" w:rsidRDefault="00571F4E">
          <w:pPr>
            <w:pStyle w:val="AAC3670AD2DD7F408F6E860CD5D9F741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980EFE11C7AC114EBB5F010D18017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B3D13-831C-7E43-8058-EACD04DD0E43}"/>
      </w:docPartPr>
      <w:docPartBody>
        <w:p w:rsidR="00000000" w:rsidRDefault="00571F4E">
          <w:pPr>
            <w:pStyle w:val="980EFE11C7AC114EBB5F010D18017DDE"/>
          </w:pPr>
          <w:r w:rsidRPr="007B2F5C">
            <w:rPr>
              <w:lang w:val="en-GB" w:bidi="en-GB"/>
            </w:rPr>
            <w:t>To get s</w:t>
          </w:r>
          <w:r>
            <w:rPr>
              <w:lang w:val="en-GB" w:bidi="en-GB"/>
            </w:rPr>
            <w:t>tarted, click the placeholder text</w:t>
          </w:r>
          <w:r w:rsidRPr="007B2F5C">
            <w:rPr>
              <w:lang w:val="en-GB" w:bidi="en-GB"/>
            </w:rPr>
            <w:t xml:space="preserve"> and start typing. Be brief: use one or two sentences.</w:t>
          </w:r>
        </w:p>
      </w:docPartBody>
    </w:docPart>
    <w:docPart>
      <w:docPartPr>
        <w:name w:val="A6C7949C537971488ED3906B09BD0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00851-22CB-6047-9AB9-9E738D768653}"/>
      </w:docPartPr>
      <w:docPartBody>
        <w:p w:rsidR="00000000" w:rsidRDefault="00571F4E">
          <w:pPr>
            <w:pStyle w:val="A6C7949C537971488ED3906B09BD085D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47BF813B46463B4F9A9CA533D7BD3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54F7A-B1C2-3A4B-B7C4-151CA9B35FEF}"/>
      </w:docPartPr>
      <w:docPartBody>
        <w:p w:rsidR="00000000" w:rsidRDefault="00571F4E">
          <w:pPr>
            <w:pStyle w:val="47BF813B46463B4F9A9CA533D7BD37FF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C5760570D0FB3D4F9EEA31D01C0D3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17966-019C-914B-B23A-A1F7CB5ED9EC}"/>
      </w:docPartPr>
      <w:docPartBody>
        <w:p w:rsidR="00000000" w:rsidRDefault="00571F4E">
          <w:pPr>
            <w:pStyle w:val="C5760570D0FB3D4F9EEA31D01C0D3C9A"/>
          </w:pPr>
          <w:r w:rsidRPr="005152F2">
            <w:rPr>
              <w:lang w:val="en-GB" w:bidi="en-GB"/>
            </w:rPr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4E"/>
    <w:rsid w:val="0057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E5A55DD86854EB6666D781F21F62B">
    <w:name w:val="F52E5A55DD86854EB6666D781F21F62B"/>
  </w:style>
  <w:style w:type="paragraph" w:customStyle="1" w:styleId="7CF4EB1FDE77324A882342AA8343F0CA">
    <w:name w:val="7CF4EB1FDE77324A882342AA8343F0CA"/>
  </w:style>
  <w:style w:type="paragraph" w:customStyle="1" w:styleId="177FCFADA0664E4BAC40ADE5C30148DB">
    <w:name w:val="177FCFADA0664E4BAC40ADE5C30148DB"/>
  </w:style>
  <w:style w:type="paragraph" w:customStyle="1" w:styleId="3EC2D327B9535849A2F3CE1156E755C3">
    <w:name w:val="3EC2D327B9535849A2F3CE1156E755C3"/>
  </w:style>
  <w:style w:type="paragraph" w:customStyle="1" w:styleId="3F3B021C330A504B83D952B40A14563F">
    <w:name w:val="3F3B021C330A504B83D952B40A14563F"/>
  </w:style>
  <w:style w:type="paragraph" w:customStyle="1" w:styleId="AAC3670AD2DD7F408F6E860CD5D9F741">
    <w:name w:val="AAC3670AD2DD7F408F6E860CD5D9F741"/>
  </w:style>
  <w:style w:type="paragraph" w:customStyle="1" w:styleId="980EFE11C7AC114EBB5F010D18017DDE">
    <w:name w:val="980EFE11C7AC114EBB5F010D18017DDE"/>
  </w:style>
  <w:style w:type="paragraph" w:customStyle="1" w:styleId="A6C7949C537971488ED3906B09BD085D">
    <w:name w:val="A6C7949C537971488ED3906B09BD085D"/>
  </w:style>
  <w:style w:type="paragraph" w:customStyle="1" w:styleId="776A672007CAB1479D52913DE38E48AC">
    <w:name w:val="776A672007CAB1479D52913DE38E48AC"/>
  </w:style>
  <w:style w:type="paragraph" w:customStyle="1" w:styleId="9C9A2DFB64BF19478EE346BB6C574686">
    <w:name w:val="9C9A2DFB64BF19478EE346BB6C574686"/>
  </w:style>
  <w:style w:type="paragraph" w:customStyle="1" w:styleId="4BE522E91728414C8016905C67DEFB07">
    <w:name w:val="4BE522E91728414C8016905C67DEFB07"/>
  </w:style>
  <w:style w:type="paragraph" w:customStyle="1" w:styleId="8A3FA7845D20CD42BB32D1AF4F7D22E1">
    <w:name w:val="8A3FA7845D20CD42BB32D1AF4F7D22E1"/>
  </w:style>
  <w:style w:type="paragraph" w:customStyle="1" w:styleId="8A0BDE6CD4D3F343B591EA7C122F30CF">
    <w:name w:val="8A0BDE6CD4D3F343B591EA7C122F30CF"/>
  </w:style>
  <w:style w:type="paragraph" w:customStyle="1" w:styleId="F228699C48DB954A98207D4129AFCD91">
    <w:name w:val="F228699C48DB954A98207D4129AFCD91"/>
  </w:style>
  <w:style w:type="paragraph" w:customStyle="1" w:styleId="4189E0C81E47C54A9C094499722A172C">
    <w:name w:val="4189E0C81E47C54A9C094499722A172C"/>
  </w:style>
  <w:style w:type="paragraph" w:customStyle="1" w:styleId="A4222E2AF74E98488CB4144738E7172B">
    <w:name w:val="A4222E2AF74E98488CB4144738E7172B"/>
  </w:style>
  <w:style w:type="paragraph" w:customStyle="1" w:styleId="47BF813B46463B4F9A9CA533D7BD37FF">
    <w:name w:val="47BF813B46463B4F9A9CA533D7BD37FF"/>
  </w:style>
  <w:style w:type="paragraph" w:customStyle="1" w:styleId="F5DF58236914C34F8AC22CB6AED65B7A">
    <w:name w:val="F5DF58236914C34F8AC22CB6AED65B7A"/>
  </w:style>
  <w:style w:type="paragraph" w:customStyle="1" w:styleId="78E149CAB0B6934B8577448456FC767B">
    <w:name w:val="78E149CAB0B6934B8577448456FC767B"/>
  </w:style>
  <w:style w:type="paragraph" w:customStyle="1" w:styleId="2880F76A9123974C8D33EAFA464A8634">
    <w:name w:val="2880F76A9123974C8D33EAFA464A8634"/>
  </w:style>
  <w:style w:type="paragraph" w:customStyle="1" w:styleId="C5760570D0FB3D4F9EEA31D01C0D3C9A">
    <w:name w:val="C5760570D0FB3D4F9EEA31D01C0D3C9A"/>
  </w:style>
  <w:style w:type="paragraph" w:customStyle="1" w:styleId="0F3ACA86085B5D4DBC6373369F2A56B8">
    <w:name w:val="0F3ACA86085B5D4DBC6373369F2A56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71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lexus macalalad</dc:creator>
  <cp:keywords/>
  <dc:description/>
  <cp:lastModifiedBy>Lexus Macalalad</cp:lastModifiedBy>
  <cp:revision>1</cp:revision>
  <dcterms:created xsi:type="dcterms:W3CDTF">2021-04-16T11:30:00Z</dcterms:created>
  <dcterms:modified xsi:type="dcterms:W3CDTF">2021-04-16T12:57:00Z</dcterms:modified>
</cp:coreProperties>
</file>